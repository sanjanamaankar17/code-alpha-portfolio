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pPr w:leftFromText="180" w:rightFromText="180" w:vertAnchor="text" w:horzAnchor="margin" w:tblpY="-8097"/>
        <w:tblW w:w="5000" w:type="pct"/>
        <w:tblLayout w:type="fixed"/>
        <w:tblCellMar>
          <w:left w:w="0" w:type="dxa"/>
          <w:right w:w="0" w:type="dxa"/>
        </w:tblCellMar>
        <w:tblLook w:val="0600" w:firstRow="0" w:lastRow="0" w:firstColumn="0" w:lastColumn="0" w:noHBand="1" w:noVBand="1"/>
      </w:tblPr>
      <w:tblGrid>
        <w:gridCol w:w="6390"/>
        <w:gridCol w:w="999"/>
        <w:gridCol w:w="3411"/>
      </w:tblGrid>
      <w:tr w:rsidR="00A81FA5" w:rsidRPr="00956BDD" w14:paraId="2381B4EE" w14:textId="77777777" w:rsidTr="00A81FA5">
        <w:trPr>
          <w:trHeight w:val="1176"/>
        </w:trPr>
        <w:tc>
          <w:tcPr>
            <w:tcW w:w="6390" w:type="dxa"/>
            <w:tcBorders>
              <w:bottom w:val="single" w:sz="4" w:space="0" w:color="043D68" w:themeColor="text2"/>
            </w:tcBorders>
          </w:tcPr>
          <w:p w14:paraId="5EF23CDD" w14:textId="77777777" w:rsidR="00A81FA5" w:rsidRDefault="00A81FA5" w:rsidP="00A81FA5">
            <w:pPr>
              <w:pStyle w:val="Title"/>
            </w:pPr>
            <w:r>
              <w:t xml:space="preserve">Sanjana </w:t>
            </w:r>
            <w:r>
              <w:rPr>
                <w:rStyle w:val="NotBold"/>
              </w:rPr>
              <w:t>Maankar</w:t>
            </w:r>
          </w:p>
          <w:p w14:paraId="0E15E35F" w14:textId="39D6758A" w:rsidR="00A81FA5" w:rsidRPr="00A3726F" w:rsidRDefault="0090438C" w:rsidP="00A81FA5">
            <w:pPr>
              <w:pStyle w:val="Subtitle"/>
              <w:rPr>
                <w:lang w:val="de-DE"/>
              </w:rPr>
            </w:pPr>
            <w:r>
              <w:t>web</w:t>
            </w:r>
            <w:r w:rsidR="00A81FA5">
              <w:t xml:space="preserve"> developer</w:t>
            </w:r>
          </w:p>
        </w:tc>
        <w:tc>
          <w:tcPr>
            <w:tcW w:w="999" w:type="dxa"/>
          </w:tcPr>
          <w:p w14:paraId="78C07B5D" w14:textId="77777777" w:rsidR="00A81FA5" w:rsidRPr="00A3726F" w:rsidRDefault="00A81FA5" w:rsidP="00A81FA5">
            <w:pPr>
              <w:spacing w:before="360"/>
              <w:rPr>
                <w:color w:val="043D68"/>
                <w:lang w:val="de-DE"/>
              </w:rPr>
            </w:pPr>
          </w:p>
        </w:tc>
        <w:tc>
          <w:tcPr>
            <w:tcW w:w="3411" w:type="dxa"/>
          </w:tcPr>
          <w:p w14:paraId="0B49A669" w14:textId="77777777" w:rsidR="00A81FA5" w:rsidRPr="00A3726F" w:rsidRDefault="00A81FA5" w:rsidP="00A81FA5">
            <w:pPr>
              <w:rPr>
                <w:color w:val="043D68"/>
                <w:szCs w:val="20"/>
                <w:lang w:val="de-DE"/>
              </w:rPr>
            </w:pPr>
          </w:p>
        </w:tc>
      </w:tr>
      <w:tr w:rsidR="00A81FA5" w:rsidRPr="001076DF" w14:paraId="018E6370" w14:textId="77777777" w:rsidTr="00A81FA5">
        <w:trPr>
          <w:trHeight w:val="1528"/>
        </w:trPr>
        <w:tc>
          <w:tcPr>
            <w:tcW w:w="6390" w:type="dxa"/>
            <w:tcBorders>
              <w:top w:val="single" w:sz="4" w:space="0" w:color="043D68" w:themeColor="text2"/>
            </w:tcBorders>
          </w:tcPr>
          <w:p w14:paraId="4206DD70" w14:textId="77777777" w:rsidR="00A81FA5" w:rsidRPr="00A3726F" w:rsidRDefault="00A81FA5" w:rsidP="00A81FA5">
            <w:pPr>
              <w:pStyle w:val="Subtitle"/>
              <w:rPr>
                <w:lang w:val="de-DE"/>
              </w:rPr>
            </w:pPr>
          </w:p>
          <w:p w14:paraId="1C69D666" w14:textId="77777777" w:rsidR="00A81FA5" w:rsidRPr="002C4D08" w:rsidRDefault="001076DF" w:rsidP="00A81FA5">
            <w:pPr>
              <w:pStyle w:val="Subtitle"/>
            </w:pPr>
            <w:sdt>
              <w:sdtPr>
                <w:id w:val="166223711"/>
                <w:placeholder>
                  <w:docPart w:val="98C31BC3D0E843C78BF29CCACC53B709"/>
                </w:placeholder>
                <w:temporary/>
                <w:showingPlcHdr/>
                <w15:appearance w15:val="hidden"/>
              </w:sdtPr>
              <w:sdtEndPr/>
              <w:sdtContent>
                <w:r w:rsidR="00A81FA5" w:rsidRPr="002C4D08">
                  <w:t>OBJECTIVE</w:t>
                </w:r>
              </w:sdtContent>
            </w:sdt>
          </w:p>
          <w:p w14:paraId="2352D030" w14:textId="74BD3ABD" w:rsidR="00A81FA5" w:rsidRPr="00956BDD" w:rsidRDefault="0090438C" w:rsidP="00A81FA5">
            <w:r w:rsidRPr="0090438C">
              <w:t>Seeking a challenging web developer position that will allow me to utilize my technical skills and creativity to design and develop innovative websites and applications that will enhance the user experience and achieve business objectives.</w:t>
            </w:r>
          </w:p>
        </w:tc>
        <w:tc>
          <w:tcPr>
            <w:tcW w:w="999" w:type="dxa"/>
            <w:vMerge w:val="restart"/>
          </w:tcPr>
          <w:p w14:paraId="3B097FB4" w14:textId="18342001" w:rsidR="00A81FA5" w:rsidRPr="002C4D08" w:rsidRDefault="001076DF" w:rsidP="00A81FA5">
            <w:pPr>
              <w:spacing w:before="360"/>
              <w:jc w:val="center"/>
              <w:rPr>
                <w:color w:val="043D68"/>
              </w:rPr>
            </w:pPr>
            <w:r>
              <w:rPr>
                <w:noProof/>
              </w:rPr>
              <w:drawing>
                <wp:anchor distT="0" distB="0" distL="114300" distR="114300" simplePos="0" relativeHeight="251660288" behindDoc="0" locked="0" layoutInCell="1" allowOverlap="1" wp14:anchorId="5EB40D00" wp14:editId="34F98A5C">
                  <wp:simplePos x="0" y="0"/>
                  <wp:positionH relativeFrom="column">
                    <wp:posOffset>570653</wp:posOffset>
                  </wp:positionH>
                  <wp:positionV relativeFrom="paragraph">
                    <wp:posOffset>6570345</wp:posOffset>
                  </wp:positionV>
                  <wp:extent cx="183515" cy="183515"/>
                  <wp:effectExtent l="0" t="0" r="6985" b="6985"/>
                  <wp:wrapNone/>
                  <wp:docPr id="79437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15" cy="183515"/>
                          </a:xfrm>
                          <a:prstGeom prst="flowChartConnector">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8071A19" wp14:editId="441A6778">
                  <wp:simplePos x="0" y="0"/>
                  <wp:positionH relativeFrom="column">
                    <wp:posOffset>584200</wp:posOffset>
                  </wp:positionH>
                  <wp:positionV relativeFrom="paragraph">
                    <wp:posOffset>6803178</wp:posOffset>
                  </wp:positionV>
                  <wp:extent cx="135255" cy="135255"/>
                  <wp:effectExtent l="0" t="0" r="0" b="0"/>
                  <wp:wrapNone/>
                  <wp:docPr id="507963037" name="Picture 3" descr="linkedin logo - E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in logo - Eff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5233A62" wp14:editId="44FDF3FE">
                  <wp:simplePos x="0" y="0"/>
                  <wp:positionH relativeFrom="column">
                    <wp:posOffset>581660</wp:posOffset>
                  </wp:positionH>
                  <wp:positionV relativeFrom="paragraph">
                    <wp:posOffset>6980132</wp:posOffset>
                  </wp:positionV>
                  <wp:extent cx="149225" cy="150495"/>
                  <wp:effectExtent l="0" t="0" r="3175" b="1905"/>
                  <wp:wrapNone/>
                  <wp:docPr id="2118981925" name="Picture 4" descr="Image result for leet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leetcode ico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809" t="7810" r="8658" b="7978"/>
                          <a:stretch/>
                        </pic:blipFill>
                        <pic:spPr bwMode="auto">
                          <a:xfrm>
                            <a:off x="0" y="0"/>
                            <a:ext cx="149225" cy="150495"/>
                          </a:xfrm>
                          <a:prstGeom prst="flowChartAlternateProcess">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313C">
              <w:rPr>
                <w:noProof/>
              </w:rPr>
              <w:drawing>
                <wp:anchor distT="0" distB="0" distL="114300" distR="114300" simplePos="0" relativeHeight="251663360" behindDoc="0" locked="0" layoutInCell="1" allowOverlap="1" wp14:anchorId="28FFCC3C" wp14:editId="22BC757F">
                  <wp:simplePos x="0" y="0"/>
                  <wp:positionH relativeFrom="column">
                    <wp:posOffset>589280</wp:posOffset>
                  </wp:positionH>
                  <wp:positionV relativeFrom="paragraph">
                    <wp:posOffset>7163858</wp:posOffset>
                  </wp:positionV>
                  <wp:extent cx="129540" cy="129540"/>
                  <wp:effectExtent l="0" t="0" r="3810" b="3810"/>
                  <wp:wrapNone/>
                  <wp:docPr id="1623330144" name="Picture 5" descr="Image result for hackerra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hackerrank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11" w:type="dxa"/>
          </w:tcPr>
          <w:p w14:paraId="7674F40E" w14:textId="77777777" w:rsidR="00A81FA5" w:rsidRDefault="00A81FA5" w:rsidP="00A81FA5">
            <w:pPr>
              <w:pStyle w:val="Subtitle"/>
              <w:jc w:val="center"/>
            </w:pPr>
          </w:p>
          <w:p w14:paraId="7FC3AADA" w14:textId="77777777" w:rsidR="00A81FA5" w:rsidRPr="00BB5B1C" w:rsidRDefault="001076DF" w:rsidP="00A81FA5">
            <w:pPr>
              <w:pStyle w:val="Subtitle"/>
              <w:jc w:val="center"/>
              <w:rPr>
                <w:lang w:val="it-IT"/>
              </w:rPr>
            </w:pPr>
            <w:sdt>
              <w:sdtPr>
                <w:id w:val="212925461"/>
                <w:placeholder>
                  <w:docPart w:val="1FFE8E368D78433A8A3F089188FC009B"/>
                </w:placeholder>
                <w:showingPlcHdr/>
                <w15:appearance w15:val="hidden"/>
              </w:sdtPr>
              <w:sdtEndPr/>
              <w:sdtContent>
                <w:r w:rsidR="00A81FA5" w:rsidRPr="00BB5B1C">
                  <w:rPr>
                    <w:lang w:val="it-IT"/>
                  </w:rPr>
                  <w:t>Contact</w:t>
                </w:r>
              </w:sdtContent>
            </w:sdt>
          </w:p>
          <w:p w14:paraId="107E7172" w14:textId="77777777" w:rsidR="00A81FA5" w:rsidRPr="0099108A" w:rsidRDefault="00A81FA5" w:rsidP="00A81FA5">
            <w:pPr>
              <w:pStyle w:val="Heading3"/>
              <w:jc w:val="center"/>
            </w:pPr>
            <w:r>
              <w:t>Sanjanamaankar17@gmail.com</w:t>
            </w:r>
          </w:p>
          <w:p w14:paraId="5DD2ECD1" w14:textId="77777777" w:rsidR="00A81FA5" w:rsidRPr="0099108A" w:rsidRDefault="00A81FA5" w:rsidP="00A81FA5">
            <w:pPr>
              <w:pStyle w:val="Heading3"/>
              <w:jc w:val="center"/>
            </w:pPr>
            <w:r>
              <w:t>(+91) 9059501379</w:t>
            </w:r>
          </w:p>
          <w:p w14:paraId="7FD3F5EC" w14:textId="77777777" w:rsidR="00A81FA5" w:rsidRPr="00676B73" w:rsidRDefault="00A81FA5" w:rsidP="00A81FA5">
            <w:pPr>
              <w:pStyle w:val="Heading3"/>
              <w:jc w:val="center"/>
              <w:rPr>
                <w:b/>
                <w:caps/>
              </w:rPr>
            </w:pPr>
            <w:r>
              <w:t>Adoni, Andhra Pradesh, India</w:t>
            </w:r>
          </w:p>
        </w:tc>
      </w:tr>
      <w:tr w:rsidR="00A81FA5" w:rsidRPr="005F313C" w14:paraId="70FAC066" w14:textId="77777777" w:rsidTr="00A81FA5">
        <w:trPr>
          <w:trHeight w:val="9170"/>
        </w:trPr>
        <w:tc>
          <w:tcPr>
            <w:tcW w:w="6390" w:type="dxa"/>
          </w:tcPr>
          <w:p w14:paraId="4E89672D" w14:textId="77777777" w:rsidR="00A81FA5" w:rsidRPr="00AA51F5" w:rsidRDefault="00A81FA5" w:rsidP="00A81FA5">
            <w:pPr>
              <w:pStyle w:val="Subtitle"/>
            </w:pPr>
            <w:r>
              <w:t>EDUCATION</w:t>
            </w:r>
          </w:p>
          <w:p w14:paraId="0847F8A0" w14:textId="77777777" w:rsidR="00A81FA5" w:rsidRPr="00A3726F" w:rsidRDefault="00A81FA5" w:rsidP="00A81FA5">
            <w:pPr>
              <w:pStyle w:val="Heading1"/>
              <w:numPr>
                <w:ilvl w:val="0"/>
                <w:numId w:val="28"/>
              </w:numPr>
            </w:pPr>
            <w:r>
              <w:t>B. TECH</w:t>
            </w:r>
          </w:p>
          <w:p w14:paraId="4C19D7CF" w14:textId="77777777" w:rsidR="00A81FA5" w:rsidRPr="00353642" w:rsidRDefault="00A81FA5" w:rsidP="00A81FA5">
            <w:pPr>
              <w:pStyle w:val="ListParagraph"/>
              <w:rPr>
                <w:i/>
                <w:iCs/>
              </w:rPr>
            </w:pPr>
            <w:r w:rsidRPr="00353642">
              <w:rPr>
                <w:i/>
                <w:iCs/>
              </w:rPr>
              <w:t>Jan 2021-2024</w:t>
            </w:r>
          </w:p>
          <w:p w14:paraId="1678F732" w14:textId="77777777" w:rsidR="00A81FA5" w:rsidRPr="00353642" w:rsidRDefault="00A81FA5" w:rsidP="00A81FA5">
            <w:pPr>
              <w:pStyle w:val="ListParagraph"/>
              <w:rPr>
                <w:rFonts w:ascii="Arial" w:hAnsi="Arial" w:cs="Arial"/>
              </w:rPr>
            </w:pPr>
            <w:r w:rsidRPr="00353642">
              <w:rPr>
                <w:rFonts w:ascii="Arial" w:hAnsi="Arial" w:cs="Arial"/>
              </w:rPr>
              <w:t xml:space="preserve">Sree </w:t>
            </w:r>
            <w:proofErr w:type="spellStart"/>
            <w:r w:rsidRPr="00353642">
              <w:rPr>
                <w:rFonts w:ascii="Arial" w:hAnsi="Arial" w:cs="Arial"/>
              </w:rPr>
              <w:t>Vidyanikethan</w:t>
            </w:r>
            <w:proofErr w:type="spellEnd"/>
            <w:r w:rsidRPr="00353642">
              <w:rPr>
                <w:rFonts w:ascii="Arial" w:hAnsi="Arial" w:cs="Arial"/>
              </w:rPr>
              <w:t xml:space="preserve"> Engineering College, Tirupati</w:t>
            </w:r>
            <w:r>
              <w:rPr>
                <w:rFonts w:ascii="Arial" w:hAnsi="Arial" w:cs="Arial"/>
              </w:rPr>
              <w:t>, Andhra Pradesh.</w:t>
            </w:r>
          </w:p>
          <w:p w14:paraId="39AFE838" w14:textId="77777777" w:rsidR="00A81FA5" w:rsidRPr="00353642" w:rsidRDefault="00A81FA5" w:rsidP="00A81FA5">
            <w:pPr>
              <w:pStyle w:val="ListParagraph"/>
              <w:rPr>
                <w:rFonts w:ascii="Arial" w:hAnsi="Arial" w:cs="Arial"/>
              </w:rPr>
            </w:pPr>
            <w:r w:rsidRPr="00353642">
              <w:rPr>
                <w:rFonts w:ascii="Arial" w:hAnsi="Arial" w:cs="Arial"/>
              </w:rPr>
              <w:t>Artificial Intelligence.</w:t>
            </w:r>
          </w:p>
          <w:p w14:paraId="2C6C88E2" w14:textId="77777777" w:rsidR="00A81FA5" w:rsidRPr="00353642" w:rsidRDefault="00A81FA5" w:rsidP="00A81FA5">
            <w:pPr>
              <w:pStyle w:val="ListParagraph"/>
              <w:rPr>
                <w:rFonts w:ascii="Arial" w:hAnsi="Arial" w:cs="Arial"/>
              </w:rPr>
            </w:pPr>
            <w:r w:rsidRPr="00353642">
              <w:rPr>
                <w:rFonts w:ascii="Arial" w:hAnsi="Arial" w:cs="Arial"/>
              </w:rPr>
              <w:t>I am aggregate with 9.27 till 3rd year 1st semester.</w:t>
            </w:r>
          </w:p>
          <w:p w14:paraId="5ACC0617" w14:textId="77777777" w:rsidR="00A81FA5" w:rsidRDefault="00A81FA5" w:rsidP="00A81FA5">
            <w:pPr>
              <w:pStyle w:val="Heading1"/>
            </w:pPr>
          </w:p>
          <w:p w14:paraId="60127ED7" w14:textId="77777777" w:rsidR="00A81FA5" w:rsidRPr="00020BEB" w:rsidRDefault="00A81FA5" w:rsidP="00A81FA5">
            <w:pPr>
              <w:pStyle w:val="Heading1"/>
              <w:numPr>
                <w:ilvl w:val="0"/>
                <w:numId w:val="28"/>
              </w:numPr>
            </w:pPr>
            <w:r>
              <w:t>INTERMEDIATE</w:t>
            </w:r>
          </w:p>
          <w:p w14:paraId="4098D9D1" w14:textId="77777777" w:rsidR="00A81FA5" w:rsidRPr="00353642" w:rsidRDefault="00A81FA5" w:rsidP="00A81FA5">
            <w:pPr>
              <w:pStyle w:val="ListParagraph"/>
              <w:rPr>
                <w:i/>
                <w:iCs/>
              </w:rPr>
            </w:pPr>
            <w:r w:rsidRPr="00353642">
              <w:rPr>
                <w:i/>
                <w:iCs/>
              </w:rPr>
              <w:t>June 2018 – March 2020</w:t>
            </w:r>
          </w:p>
          <w:p w14:paraId="42E90D5A" w14:textId="77777777" w:rsidR="00A81FA5" w:rsidRDefault="00A81FA5" w:rsidP="00A81FA5">
            <w:pPr>
              <w:pStyle w:val="ListParagraph"/>
              <w:rPr>
                <w:rFonts w:ascii="Arial" w:hAnsi="Arial" w:cs="Arial"/>
              </w:rPr>
            </w:pPr>
            <w:r w:rsidRPr="00956BDD">
              <w:rPr>
                <w:rFonts w:ascii="Arial" w:hAnsi="Arial" w:cs="Arial"/>
              </w:rPr>
              <w:t xml:space="preserve">Narayana Junior College, </w:t>
            </w:r>
            <w:proofErr w:type="spellStart"/>
            <w:r w:rsidRPr="00956BDD">
              <w:rPr>
                <w:rFonts w:ascii="Arial" w:hAnsi="Arial" w:cs="Arial"/>
              </w:rPr>
              <w:t>Adoni</w:t>
            </w:r>
            <w:proofErr w:type="spellEnd"/>
            <w:r>
              <w:rPr>
                <w:rFonts w:ascii="Arial" w:hAnsi="Arial" w:cs="Arial"/>
              </w:rPr>
              <w:t>, Andhra Pradesh.</w:t>
            </w:r>
          </w:p>
          <w:p w14:paraId="01B21B27" w14:textId="77777777" w:rsidR="00A81FA5" w:rsidRPr="00956BDD" w:rsidRDefault="00A81FA5" w:rsidP="00A81FA5">
            <w:pPr>
              <w:pStyle w:val="ListParagraph"/>
              <w:rPr>
                <w:rFonts w:ascii="Arial" w:hAnsi="Arial" w:cs="Arial"/>
              </w:rPr>
            </w:pPr>
            <w:r>
              <w:rPr>
                <w:rFonts w:ascii="Arial" w:hAnsi="Arial" w:cs="Arial"/>
              </w:rPr>
              <w:t>MPC</w:t>
            </w:r>
          </w:p>
          <w:p w14:paraId="28C85866" w14:textId="77777777" w:rsidR="00A81FA5" w:rsidRPr="00956BDD" w:rsidRDefault="00A81FA5" w:rsidP="00A81FA5">
            <w:pPr>
              <w:pStyle w:val="ListParagraph"/>
            </w:pPr>
            <w:r w:rsidRPr="00956BDD">
              <w:rPr>
                <w:rFonts w:ascii="Arial" w:hAnsi="Arial" w:cs="Arial"/>
              </w:rPr>
              <w:t>Graduated with 9.73 CGP</w:t>
            </w:r>
            <w:r>
              <w:rPr>
                <w:rFonts w:ascii="Arial" w:hAnsi="Arial" w:cs="Arial"/>
              </w:rPr>
              <w:t>A</w:t>
            </w:r>
          </w:p>
          <w:p w14:paraId="28F4017F" w14:textId="77777777" w:rsidR="00A81FA5" w:rsidRDefault="00A81FA5" w:rsidP="00A81FA5"/>
          <w:p w14:paraId="33EA37B5" w14:textId="77777777" w:rsidR="00A81FA5" w:rsidRPr="00020BEB" w:rsidRDefault="00A81FA5" w:rsidP="00A81FA5">
            <w:pPr>
              <w:pStyle w:val="Heading1"/>
              <w:numPr>
                <w:ilvl w:val="0"/>
                <w:numId w:val="28"/>
              </w:numPr>
            </w:pPr>
            <w:r>
              <w:t>SECONDARY school</w:t>
            </w:r>
          </w:p>
          <w:p w14:paraId="3B67FB0A" w14:textId="77777777" w:rsidR="00A81FA5" w:rsidRPr="00353642" w:rsidRDefault="00A81FA5" w:rsidP="00A81FA5">
            <w:pPr>
              <w:pStyle w:val="ListParagraph"/>
              <w:rPr>
                <w:i/>
                <w:iCs/>
              </w:rPr>
            </w:pPr>
            <w:r w:rsidRPr="00353642">
              <w:rPr>
                <w:i/>
                <w:iCs/>
              </w:rPr>
              <w:t xml:space="preserve">May 2017 – March 2018 </w:t>
            </w:r>
          </w:p>
          <w:p w14:paraId="1F1671C5" w14:textId="77777777" w:rsidR="00A81FA5" w:rsidRPr="00F330A3" w:rsidRDefault="00A81FA5" w:rsidP="00A81FA5">
            <w:pPr>
              <w:pStyle w:val="ListParagraph"/>
              <w:rPr>
                <w:rFonts w:ascii="Arial" w:hAnsi="Arial" w:cs="Arial"/>
              </w:rPr>
            </w:pPr>
            <w:r w:rsidRPr="00F330A3">
              <w:rPr>
                <w:rFonts w:ascii="Arial" w:hAnsi="Arial" w:cs="Arial"/>
              </w:rPr>
              <w:t xml:space="preserve">Kiddys EM high school, </w:t>
            </w:r>
            <w:proofErr w:type="spellStart"/>
            <w:r w:rsidRPr="00F330A3">
              <w:rPr>
                <w:rFonts w:ascii="Arial" w:hAnsi="Arial" w:cs="Arial"/>
              </w:rPr>
              <w:t>Adoni</w:t>
            </w:r>
            <w:proofErr w:type="spellEnd"/>
            <w:r>
              <w:rPr>
                <w:rFonts w:ascii="Arial" w:hAnsi="Arial" w:cs="Arial"/>
              </w:rPr>
              <w:t>, Andhra Pradesh.</w:t>
            </w:r>
          </w:p>
          <w:p w14:paraId="3B1762D1" w14:textId="77777777" w:rsidR="00A81FA5" w:rsidRPr="00F330A3" w:rsidRDefault="00A81FA5" w:rsidP="00A81FA5">
            <w:pPr>
              <w:pStyle w:val="ListParagraph"/>
              <w:rPr>
                <w:rFonts w:ascii="Arial" w:hAnsi="Arial" w:cs="Arial"/>
              </w:rPr>
            </w:pPr>
            <w:r w:rsidRPr="00F330A3">
              <w:rPr>
                <w:rFonts w:ascii="Arial" w:hAnsi="Arial" w:cs="Arial"/>
              </w:rPr>
              <w:t>SSC board</w:t>
            </w:r>
          </w:p>
          <w:p w14:paraId="0B36B403" w14:textId="77777777" w:rsidR="00A81FA5" w:rsidRPr="00F330A3" w:rsidRDefault="00A81FA5" w:rsidP="00A81FA5">
            <w:pPr>
              <w:pStyle w:val="ListParagraph"/>
              <w:rPr>
                <w:rFonts w:ascii="Arial" w:hAnsi="Arial" w:cs="Arial"/>
              </w:rPr>
            </w:pPr>
            <w:r w:rsidRPr="00F330A3">
              <w:rPr>
                <w:rFonts w:ascii="Arial" w:hAnsi="Arial" w:cs="Arial"/>
              </w:rPr>
              <w:t>Graduated with 10.0 GPA</w:t>
            </w:r>
          </w:p>
          <w:p w14:paraId="4CA48086" w14:textId="77777777" w:rsidR="00A81FA5" w:rsidRDefault="00A81FA5" w:rsidP="00A81FA5">
            <w:pPr>
              <w:rPr>
                <w:color w:val="043D68"/>
              </w:rPr>
            </w:pPr>
          </w:p>
          <w:p w14:paraId="5DE37FAD" w14:textId="77777777" w:rsidR="00A81FA5" w:rsidRPr="002E4D2C" w:rsidRDefault="00A81FA5" w:rsidP="00A81FA5">
            <w:pPr>
              <w:pStyle w:val="Heading2"/>
              <w:rPr>
                <w:b/>
                <w:bCs/>
                <w:sz w:val="24"/>
                <w:szCs w:val="24"/>
              </w:rPr>
            </w:pPr>
            <w:r w:rsidRPr="00956BDD">
              <w:rPr>
                <w:b/>
                <w:bCs/>
                <w:sz w:val="24"/>
                <w:szCs w:val="24"/>
              </w:rPr>
              <w:t>ACHIEVEMENTS</w:t>
            </w:r>
          </w:p>
          <w:p w14:paraId="7BA5F85F" w14:textId="77777777" w:rsidR="00A81FA5" w:rsidRPr="00353642" w:rsidRDefault="00A81FA5" w:rsidP="00A81FA5">
            <w:pPr>
              <w:pStyle w:val="ListParagraph"/>
              <w:numPr>
                <w:ilvl w:val="0"/>
                <w:numId w:val="26"/>
              </w:numPr>
              <w:spacing w:line="240" w:lineRule="auto"/>
              <w:rPr>
                <w:rFonts w:ascii="Arial" w:hAnsi="Arial" w:cs="Arial"/>
              </w:rPr>
            </w:pPr>
            <w:r w:rsidRPr="00353642">
              <w:rPr>
                <w:rFonts w:ascii="Arial" w:hAnsi="Arial" w:cs="Arial"/>
              </w:rPr>
              <w:t>I attended workshop on Python conducted by SCRS (Soft Computing Research Society).</w:t>
            </w:r>
          </w:p>
          <w:p w14:paraId="29363D43" w14:textId="77777777" w:rsidR="00A81FA5" w:rsidRPr="00353642" w:rsidRDefault="00A81FA5" w:rsidP="00A81FA5">
            <w:pPr>
              <w:pStyle w:val="ListParagraph"/>
              <w:numPr>
                <w:ilvl w:val="0"/>
                <w:numId w:val="26"/>
              </w:numPr>
              <w:spacing w:line="240" w:lineRule="auto"/>
              <w:rPr>
                <w:rFonts w:ascii="Arial" w:hAnsi="Arial" w:cs="Arial"/>
              </w:rPr>
            </w:pPr>
            <w:r w:rsidRPr="00353642">
              <w:rPr>
                <w:rFonts w:ascii="Arial" w:hAnsi="Arial" w:cs="Arial"/>
              </w:rPr>
              <w:t xml:space="preserve">I am </w:t>
            </w:r>
            <w:r w:rsidRPr="00353642">
              <w:rPr>
                <w:rFonts w:ascii="Arial" w:hAnsi="Arial" w:cs="Arial"/>
                <w:b/>
                <w:bCs/>
              </w:rPr>
              <w:t>joint secretary</w:t>
            </w:r>
            <w:r w:rsidRPr="00353642">
              <w:rPr>
                <w:rFonts w:ascii="Arial" w:hAnsi="Arial" w:cs="Arial"/>
              </w:rPr>
              <w:t xml:space="preserve"> of Data Science and Artificial intelligence Technical Association </w:t>
            </w:r>
            <w:proofErr w:type="gramStart"/>
            <w:r w:rsidRPr="00353642">
              <w:rPr>
                <w:rFonts w:ascii="Arial" w:hAnsi="Arial" w:cs="Arial"/>
              </w:rPr>
              <w:t>( in</w:t>
            </w:r>
            <w:proofErr w:type="gramEnd"/>
            <w:r w:rsidRPr="00353642">
              <w:rPr>
                <w:rFonts w:ascii="Arial" w:hAnsi="Arial" w:cs="Arial"/>
              </w:rPr>
              <w:t xml:space="preserve"> SVEC). </w:t>
            </w:r>
          </w:p>
          <w:p w14:paraId="20D90AC9" w14:textId="77777777" w:rsidR="00A81FA5" w:rsidRPr="00353642" w:rsidRDefault="00A81FA5" w:rsidP="00A81FA5">
            <w:pPr>
              <w:pStyle w:val="ListParagraph"/>
              <w:numPr>
                <w:ilvl w:val="0"/>
                <w:numId w:val="26"/>
              </w:numPr>
              <w:spacing w:line="240" w:lineRule="auto"/>
              <w:rPr>
                <w:rFonts w:ascii="Arial" w:hAnsi="Arial" w:cs="Arial"/>
              </w:rPr>
            </w:pPr>
            <w:r w:rsidRPr="00353642">
              <w:rPr>
                <w:rFonts w:ascii="Arial" w:hAnsi="Arial" w:cs="Arial"/>
                <w:b/>
                <w:bCs/>
              </w:rPr>
              <w:t>Projects:</w:t>
            </w:r>
            <w:r w:rsidRPr="00353642">
              <w:rPr>
                <w:rFonts w:ascii="Arial" w:hAnsi="Arial" w:cs="Arial"/>
              </w:rPr>
              <w:t xml:space="preserve"> I have worked on Mark Attendance and Color detection project held in SVEC.</w:t>
            </w:r>
          </w:p>
          <w:p w14:paraId="417F7385" w14:textId="77777777" w:rsidR="00A81FA5" w:rsidRPr="00353642" w:rsidRDefault="00A81FA5" w:rsidP="00A81FA5">
            <w:pPr>
              <w:pStyle w:val="ListParagraph"/>
              <w:numPr>
                <w:ilvl w:val="0"/>
                <w:numId w:val="26"/>
              </w:numPr>
              <w:spacing w:line="240" w:lineRule="auto"/>
              <w:rPr>
                <w:rFonts w:ascii="Arial" w:hAnsi="Arial" w:cs="Arial"/>
              </w:rPr>
            </w:pPr>
            <w:r w:rsidRPr="00353642">
              <w:rPr>
                <w:rFonts w:ascii="Arial" w:hAnsi="Arial" w:cs="Arial"/>
              </w:rPr>
              <w:t xml:space="preserve">I wrote 4 research papers related to computer science (machine learning). </w:t>
            </w:r>
          </w:p>
          <w:p w14:paraId="517F9F7D" w14:textId="77777777" w:rsidR="00A81FA5" w:rsidRPr="00353642" w:rsidRDefault="00A81FA5" w:rsidP="00A81FA5">
            <w:pPr>
              <w:spacing w:line="240" w:lineRule="auto"/>
              <w:rPr>
                <w:rFonts w:ascii="Arial" w:hAnsi="Arial" w:cs="Arial"/>
              </w:rPr>
            </w:pPr>
            <w:r w:rsidRPr="00353642">
              <w:rPr>
                <w:rFonts w:ascii="Arial" w:hAnsi="Arial" w:cs="Arial"/>
                <w:b/>
                <w:bCs/>
              </w:rPr>
              <w:t xml:space="preserve">Extra-curricular Activities: </w:t>
            </w:r>
          </w:p>
          <w:p w14:paraId="28166703" w14:textId="77777777" w:rsidR="00A81FA5" w:rsidRPr="00353642" w:rsidRDefault="00A81FA5" w:rsidP="00A81FA5">
            <w:pPr>
              <w:pStyle w:val="ListParagraph"/>
              <w:numPr>
                <w:ilvl w:val="0"/>
                <w:numId w:val="27"/>
              </w:numPr>
              <w:spacing w:line="240" w:lineRule="auto"/>
              <w:rPr>
                <w:rFonts w:ascii="Arial" w:hAnsi="Arial" w:cs="Arial"/>
              </w:rPr>
            </w:pPr>
            <w:r w:rsidRPr="00353642">
              <w:rPr>
                <w:rFonts w:ascii="Arial" w:hAnsi="Arial" w:cs="Arial"/>
                <w:b/>
                <w:bCs/>
              </w:rPr>
              <w:t>Sports:</w:t>
            </w:r>
            <w:r w:rsidRPr="00353642">
              <w:rPr>
                <w:rFonts w:ascii="Arial" w:hAnsi="Arial" w:cs="Arial"/>
              </w:rPr>
              <w:t xml:space="preserve"> I am a throwball player (Champion university Level)</w:t>
            </w:r>
          </w:p>
          <w:p w14:paraId="7E7AA771" w14:textId="77777777" w:rsidR="00A81FA5" w:rsidRPr="00353642" w:rsidRDefault="00A81FA5" w:rsidP="00A81FA5">
            <w:pPr>
              <w:pStyle w:val="ListParagraph"/>
              <w:numPr>
                <w:ilvl w:val="0"/>
                <w:numId w:val="27"/>
              </w:numPr>
              <w:spacing w:line="240" w:lineRule="auto"/>
            </w:pPr>
            <w:r w:rsidRPr="00353642">
              <w:rPr>
                <w:rFonts w:ascii="Arial" w:hAnsi="Arial" w:cs="Arial"/>
                <w:b/>
                <w:bCs/>
              </w:rPr>
              <w:t>Cultural Events:</w:t>
            </w:r>
            <w:r w:rsidRPr="00353642">
              <w:rPr>
                <w:rFonts w:ascii="Arial" w:hAnsi="Arial" w:cs="Arial"/>
              </w:rPr>
              <w:t xml:space="preserve"> I am a Kuchipudi dancer, also I am good at Painting, sketching, crafts.</w:t>
            </w:r>
          </w:p>
          <w:p w14:paraId="42769396" w14:textId="77777777" w:rsidR="00A81FA5" w:rsidRPr="00353642" w:rsidRDefault="00A81FA5" w:rsidP="00A81FA5">
            <w:pPr>
              <w:pStyle w:val="ListParagraph"/>
              <w:spacing w:line="240" w:lineRule="auto"/>
            </w:pPr>
          </w:p>
          <w:p w14:paraId="5A08ACF2" w14:textId="77777777" w:rsidR="00A81FA5" w:rsidRDefault="00A81FA5" w:rsidP="00A81FA5">
            <w:pPr>
              <w:pStyle w:val="Subtitle"/>
            </w:pPr>
            <w:r w:rsidRPr="00353642">
              <w:t>INTERNSHIPS</w:t>
            </w:r>
          </w:p>
          <w:p w14:paraId="19DF9662" w14:textId="77777777" w:rsidR="00A81FA5" w:rsidRPr="00353642" w:rsidRDefault="00A81FA5" w:rsidP="00A81FA5">
            <w:pPr>
              <w:rPr>
                <w:rFonts w:ascii="Arial" w:hAnsi="Arial" w:cs="Arial"/>
                <w:color w:val="043D68"/>
              </w:rPr>
            </w:pPr>
            <w:r w:rsidRPr="00353642">
              <w:rPr>
                <w:rFonts w:ascii="Arial" w:hAnsi="Arial" w:cs="Arial"/>
                <w:color w:val="043D68"/>
              </w:rPr>
              <w:t>Salesforce Developer at Trailhead blazer, Tirupati</w:t>
            </w:r>
          </w:p>
          <w:p w14:paraId="3198F89B" w14:textId="77777777" w:rsidR="00A81FA5" w:rsidRDefault="00A81FA5" w:rsidP="00A81FA5">
            <w:pPr>
              <w:rPr>
                <w:color w:val="043D68"/>
              </w:rPr>
            </w:pPr>
            <w:r w:rsidRPr="00353642">
              <w:rPr>
                <w:color w:val="043D68"/>
              </w:rPr>
              <w:t>September 2022 - December 202</w:t>
            </w:r>
            <w:r>
              <w:rPr>
                <w:color w:val="043D68"/>
              </w:rPr>
              <w:t>2</w:t>
            </w:r>
          </w:p>
          <w:p w14:paraId="54862554" w14:textId="77777777" w:rsidR="00A81FA5" w:rsidRDefault="00A81FA5" w:rsidP="00A81FA5">
            <w:pPr>
              <w:rPr>
                <w:color w:val="043D68"/>
              </w:rPr>
            </w:pPr>
          </w:p>
          <w:p w14:paraId="3952EB3F" w14:textId="77777777" w:rsidR="00A81FA5" w:rsidRDefault="00A81FA5" w:rsidP="00A81FA5">
            <w:pPr>
              <w:pStyle w:val="Subtitle"/>
            </w:pPr>
            <w:r>
              <w:t>HACKATHONS</w:t>
            </w:r>
          </w:p>
          <w:p w14:paraId="3D17A0A9" w14:textId="77777777" w:rsidR="00A81FA5" w:rsidRPr="005F313C" w:rsidRDefault="00A81FA5" w:rsidP="00A81FA5">
            <w:pPr>
              <w:rPr>
                <w:lang w:val="en-IN"/>
              </w:rPr>
            </w:pPr>
            <w:r w:rsidRPr="005F313C">
              <w:rPr>
                <w:lang w:val="en-IN"/>
              </w:rPr>
              <w:t xml:space="preserve">Participated in </w:t>
            </w:r>
            <w:proofErr w:type="spellStart"/>
            <w:r w:rsidRPr="005F313C">
              <w:rPr>
                <w:lang w:val="en-IN"/>
              </w:rPr>
              <w:t>MeritCode</w:t>
            </w:r>
            <w:proofErr w:type="spellEnd"/>
            <w:r w:rsidRPr="005F313C">
              <w:rPr>
                <w:lang w:val="en-IN"/>
              </w:rPr>
              <w:t xml:space="preserve"> Fusion Hackathon</w:t>
            </w:r>
          </w:p>
          <w:p w14:paraId="4E7B45E4" w14:textId="77777777" w:rsidR="00A81FA5" w:rsidRPr="005F313C" w:rsidRDefault="00A81FA5" w:rsidP="00A81FA5">
            <w:pPr>
              <w:rPr>
                <w:lang w:val="en-IN"/>
              </w:rPr>
            </w:pPr>
          </w:p>
        </w:tc>
        <w:tc>
          <w:tcPr>
            <w:tcW w:w="999" w:type="dxa"/>
            <w:vMerge/>
          </w:tcPr>
          <w:p w14:paraId="6A351524" w14:textId="77777777" w:rsidR="00A81FA5" w:rsidRPr="005F313C" w:rsidRDefault="00A81FA5" w:rsidP="00A81FA5">
            <w:pPr>
              <w:jc w:val="center"/>
              <w:rPr>
                <w:color w:val="043D68"/>
                <w:lang w:val="en-IN"/>
              </w:rPr>
            </w:pPr>
          </w:p>
        </w:tc>
        <w:tc>
          <w:tcPr>
            <w:tcW w:w="3411" w:type="dxa"/>
          </w:tcPr>
          <w:p w14:paraId="1178F3B4" w14:textId="77777777" w:rsidR="00A81FA5" w:rsidRDefault="00A81FA5" w:rsidP="00A81FA5">
            <w:pPr>
              <w:pStyle w:val="Subtitle"/>
              <w:spacing w:after="360"/>
              <w:jc w:val="center"/>
            </w:pPr>
            <w:r>
              <w:rPr>
                <w:noProof/>
                <w:lang w:val="en-AU" w:eastAsia="en-AU"/>
              </w:rPr>
              <mc:AlternateContent>
                <mc:Choice Requires="wps">
                  <w:drawing>
                    <wp:inline distT="0" distB="0" distL="0" distR="0" wp14:anchorId="283AD5D3" wp14:editId="7429BF57">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C89032"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6829E9E6" w14:textId="77777777" w:rsidR="00A81FA5" w:rsidRPr="00A3726F" w:rsidRDefault="001076DF" w:rsidP="00A81FA5">
            <w:pPr>
              <w:pStyle w:val="Subtitle"/>
              <w:jc w:val="center"/>
            </w:pPr>
            <w:sdt>
              <w:sdtPr>
                <w:id w:val="763801434"/>
                <w:placeholder>
                  <w:docPart w:val="9C50FD2D1DAF4EC59D1AAD7439D120E6"/>
                </w:placeholder>
                <w:temporary/>
                <w:showingPlcHdr/>
                <w15:appearance w15:val="hidden"/>
              </w:sdtPr>
              <w:sdtEndPr/>
              <w:sdtContent>
                <w:r w:rsidR="00A81FA5">
                  <w:t>About Me</w:t>
                </w:r>
              </w:sdtContent>
            </w:sdt>
          </w:p>
          <w:p w14:paraId="2AFF0E86" w14:textId="77777777" w:rsidR="00A81FA5" w:rsidRPr="002B4442" w:rsidRDefault="001076DF" w:rsidP="00A81FA5">
            <w:pPr>
              <w:jc w:val="both"/>
            </w:pPr>
            <w:sdt>
              <w:sdtPr>
                <w:id w:val="2038148365"/>
                <w:placeholder>
                  <w:docPart w:val="21AD425B61A64996A079814DE4AAF70B"/>
                </w:placeholder>
                <w15:appearance w15:val="hidden"/>
              </w:sdtPr>
              <w:sdtEndPr/>
              <w:sdtContent>
                <w:r w:rsidR="00A81FA5" w:rsidRPr="002E4D2C">
                  <w:t>Proficient in various platforms, languages, and embedded systems. Proficient in an assortment of technologies, including C, C++, Java, Python, CSS, HTML, JavaScript, and Microsoft SQL Server.</w:t>
                </w:r>
              </w:sdtContent>
            </w:sdt>
          </w:p>
          <w:p w14:paraId="15DCE8B9" w14:textId="77777777" w:rsidR="00A81FA5" w:rsidRPr="00E91344" w:rsidRDefault="00A81FA5" w:rsidP="00A81FA5">
            <w:pPr>
              <w:jc w:val="center"/>
            </w:pPr>
            <w:r>
              <w:rPr>
                <w:noProof/>
                <w:lang w:val="en-AU" w:eastAsia="en-AU"/>
              </w:rPr>
              <mc:AlternateContent>
                <mc:Choice Requires="wps">
                  <w:drawing>
                    <wp:inline distT="0" distB="0" distL="0" distR="0" wp14:anchorId="009E5596" wp14:editId="5545FB09">
                      <wp:extent cx="2279650" cy="0"/>
                      <wp:effectExtent l="0" t="0" r="0" b="0"/>
                      <wp:docPr id="3" name="Straight Connector 3" descr="Decorative"/>
                      <wp:cNvGraphicFramePr/>
                      <a:graphic xmlns:a="http://schemas.openxmlformats.org/drawingml/2006/main">
                        <a:graphicData uri="http://schemas.microsoft.com/office/word/2010/wordprocessingShape">
                          <wps:wsp>
                            <wps:cNvCnPr/>
                            <wps:spPr>
                              <a:xfrm flipV="1">
                                <a:off x="0" y="0"/>
                                <a:ext cx="227965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F40A4C" id="Straight Connector 3" o:spid="_x0000_s1026" alt="Decorative" style="flip:y;visibility:visible;mso-wrap-style:square;mso-left-percent:-10001;mso-top-percent:-10001;mso-position-horizontal:absolute;mso-position-horizontal-relative:char;mso-position-vertical:absolute;mso-position-vertical-relative:line;mso-left-percent:-10001;mso-top-percent:-10001" from="0,0" to="17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" strokecolor="#043d68 [3215]" strokeweight=".5pt">
                      <v:stroke joinstyle="miter"/>
                      <w10:anchorlock/>
                    </v:line>
                  </w:pict>
                </mc:Fallback>
              </mc:AlternateContent>
            </w:r>
          </w:p>
          <w:p w14:paraId="56D8C3F8" w14:textId="77777777" w:rsidR="00A81FA5" w:rsidRPr="001650FD" w:rsidRDefault="00A81FA5" w:rsidP="00A81FA5">
            <w:pPr>
              <w:pStyle w:val="Subtitle"/>
              <w:jc w:val="center"/>
              <w:rPr>
                <w:lang w:val="en-IN"/>
              </w:rPr>
            </w:pPr>
            <w:r w:rsidRPr="001650FD">
              <w:rPr>
                <w:lang w:val="en-IN"/>
              </w:rPr>
              <w:t>LANGUAGES</w:t>
            </w:r>
          </w:p>
          <w:p w14:paraId="54E2D4DD" w14:textId="77777777" w:rsidR="00A81FA5" w:rsidRPr="001650FD" w:rsidRDefault="00A81FA5" w:rsidP="00A81FA5">
            <w:pPr>
              <w:jc w:val="center"/>
              <w:rPr>
                <w:lang w:val="en-IN"/>
              </w:rPr>
            </w:pPr>
            <w:r w:rsidRPr="001650FD">
              <w:rPr>
                <w:lang w:val="en-IN"/>
              </w:rPr>
              <w:t>English</w:t>
            </w:r>
          </w:p>
          <w:p w14:paraId="1D0CFEF9" w14:textId="77777777" w:rsidR="00A81FA5" w:rsidRPr="001650FD" w:rsidRDefault="00A81FA5" w:rsidP="00A81FA5">
            <w:pPr>
              <w:jc w:val="center"/>
              <w:rPr>
                <w:lang w:val="en-IN"/>
              </w:rPr>
            </w:pPr>
            <w:r w:rsidRPr="001650FD">
              <w:rPr>
                <w:lang w:val="en-IN"/>
              </w:rPr>
              <w:t>Hindi</w:t>
            </w:r>
          </w:p>
          <w:p w14:paraId="169E6463" w14:textId="77777777" w:rsidR="00A81FA5" w:rsidRPr="001650FD" w:rsidRDefault="00A81FA5" w:rsidP="00A81FA5">
            <w:pPr>
              <w:jc w:val="center"/>
              <w:rPr>
                <w:lang w:val="en-IN"/>
              </w:rPr>
            </w:pPr>
            <w:r w:rsidRPr="001650FD">
              <w:rPr>
                <w:lang w:val="en-IN"/>
              </w:rPr>
              <w:t>Marathi</w:t>
            </w:r>
          </w:p>
          <w:p w14:paraId="557DD9D8" w14:textId="77777777" w:rsidR="00A81FA5" w:rsidRPr="00351FDF" w:rsidRDefault="00A81FA5" w:rsidP="00A81FA5">
            <w:pPr>
              <w:jc w:val="center"/>
            </w:pPr>
            <w:r w:rsidRPr="001650FD">
              <w:rPr>
                <w:lang w:val="en-IN"/>
              </w:rPr>
              <w:t>Telugu</w:t>
            </w:r>
          </w:p>
          <w:p w14:paraId="581B0FEE" w14:textId="77777777" w:rsidR="00A81FA5" w:rsidRPr="00E91344" w:rsidRDefault="00A81FA5" w:rsidP="00A81FA5">
            <w:pPr>
              <w:jc w:val="center"/>
            </w:pPr>
            <w:r>
              <w:rPr>
                <w:noProof/>
                <w:lang w:val="en-AU" w:eastAsia="en-AU"/>
              </w:rPr>
              <mc:AlternateContent>
                <mc:Choice Requires="wps">
                  <w:drawing>
                    <wp:inline distT="0" distB="0" distL="0" distR="0" wp14:anchorId="78BC742A" wp14:editId="70C16A23">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59479E"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213EFCD9" w14:textId="77777777" w:rsidR="00A81FA5" w:rsidRPr="00C822BF" w:rsidRDefault="001076DF" w:rsidP="00A81FA5">
            <w:pPr>
              <w:pStyle w:val="Subtitle"/>
              <w:jc w:val="center"/>
            </w:pPr>
            <w:sdt>
              <w:sdtPr>
                <w:id w:val="651568939"/>
                <w:placeholder>
                  <w:docPart w:val="0CAB3C28A656421E910CAF55AE19F2CD"/>
                </w:placeholder>
                <w:temporary/>
                <w:showingPlcHdr/>
                <w15:appearance w15:val="hidden"/>
              </w:sdtPr>
              <w:sdtEndPr/>
              <w:sdtContent>
                <w:r w:rsidR="00A81FA5" w:rsidRPr="00C822BF">
                  <w:t>SKILLS</w:t>
                </w:r>
              </w:sdtContent>
            </w:sdt>
          </w:p>
          <w:p w14:paraId="0876CD14" w14:textId="77777777" w:rsidR="00A81FA5" w:rsidRPr="001076DF" w:rsidRDefault="00A81FA5" w:rsidP="00A81FA5">
            <w:pPr>
              <w:jc w:val="center"/>
              <w:rPr>
                <w:noProof/>
                <w:lang w:val="fr-FR"/>
              </w:rPr>
            </w:pPr>
            <w:r w:rsidRPr="001076DF">
              <w:rPr>
                <w:noProof/>
                <w:lang w:val="fr-FR"/>
              </w:rPr>
              <w:t>Java</w:t>
            </w:r>
          </w:p>
          <w:p w14:paraId="50A62D3D" w14:textId="77777777" w:rsidR="00A81FA5" w:rsidRPr="001076DF" w:rsidRDefault="00A81FA5" w:rsidP="00A81FA5">
            <w:pPr>
              <w:jc w:val="center"/>
              <w:rPr>
                <w:noProof/>
                <w:lang w:val="fr-FR"/>
              </w:rPr>
            </w:pPr>
            <w:r w:rsidRPr="001076DF">
              <w:rPr>
                <w:noProof/>
                <w:lang w:val="fr-FR"/>
              </w:rPr>
              <w:t>Python</w:t>
            </w:r>
          </w:p>
          <w:p w14:paraId="1222671D" w14:textId="77777777" w:rsidR="00A81FA5" w:rsidRPr="001076DF" w:rsidRDefault="00A81FA5" w:rsidP="00A81FA5">
            <w:pPr>
              <w:jc w:val="center"/>
              <w:rPr>
                <w:noProof/>
                <w:lang w:val="fr-FR"/>
              </w:rPr>
            </w:pPr>
            <w:r w:rsidRPr="001076DF">
              <w:rPr>
                <w:noProof/>
                <w:lang w:val="fr-FR"/>
              </w:rPr>
              <w:t>C/C++</w:t>
            </w:r>
          </w:p>
          <w:p w14:paraId="4CDA70DE" w14:textId="77777777" w:rsidR="00A81FA5" w:rsidRPr="001076DF" w:rsidRDefault="00A81FA5" w:rsidP="00A81FA5">
            <w:pPr>
              <w:jc w:val="center"/>
              <w:rPr>
                <w:noProof/>
                <w:lang w:val="fr-FR"/>
              </w:rPr>
            </w:pPr>
            <w:r w:rsidRPr="001076DF">
              <w:rPr>
                <w:noProof/>
                <w:lang w:val="fr-FR"/>
              </w:rPr>
              <w:t>JavaScript</w:t>
            </w:r>
          </w:p>
          <w:p w14:paraId="7328CA5D" w14:textId="77777777" w:rsidR="00A81FA5" w:rsidRPr="001076DF" w:rsidRDefault="00A81FA5" w:rsidP="00A81FA5">
            <w:pPr>
              <w:jc w:val="center"/>
              <w:rPr>
                <w:noProof/>
                <w:lang w:val="fr-FR"/>
              </w:rPr>
            </w:pPr>
            <w:r w:rsidRPr="001076DF">
              <w:rPr>
                <w:noProof/>
                <w:lang w:val="fr-FR"/>
              </w:rPr>
              <w:t>HTML &amp;CSS</w:t>
            </w:r>
          </w:p>
          <w:p w14:paraId="7EE84A31" w14:textId="77777777" w:rsidR="00A81FA5" w:rsidRPr="00BB5B1C" w:rsidRDefault="00A81FA5" w:rsidP="00A81FA5">
            <w:pPr>
              <w:jc w:val="center"/>
              <w:rPr>
                <w:noProof/>
                <w:lang w:val="en-IN"/>
              </w:rPr>
            </w:pPr>
            <w:r w:rsidRPr="00BB5B1C">
              <w:rPr>
                <w:noProof/>
                <w:lang w:val="en-IN"/>
              </w:rPr>
              <w:t>Leadership Skills</w:t>
            </w:r>
          </w:p>
          <w:p w14:paraId="3073361C" w14:textId="77777777" w:rsidR="00A81FA5" w:rsidRPr="00BB5B1C" w:rsidRDefault="00A81FA5" w:rsidP="00A81FA5">
            <w:pPr>
              <w:jc w:val="center"/>
              <w:rPr>
                <w:noProof/>
                <w:lang w:val="en-IN"/>
              </w:rPr>
            </w:pPr>
            <w:r w:rsidRPr="00BB5B1C">
              <w:rPr>
                <w:noProof/>
                <w:lang w:val="en-IN"/>
              </w:rPr>
              <w:t>Communication Skills</w:t>
            </w:r>
          </w:p>
          <w:p w14:paraId="4EEF90D6" w14:textId="77777777" w:rsidR="00A81FA5" w:rsidRPr="00BB5B1C" w:rsidRDefault="00A81FA5" w:rsidP="00A81FA5">
            <w:pPr>
              <w:pStyle w:val="Heading3"/>
              <w:jc w:val="center"/>
              <w:rPr>
                <w:lang w:val="en-IN"/>
              </w:rPr>
            </w:pPr>
            <w:r w:rsidRPr="00BB5B1C">
              <w:rPr>
                <w:lang w:val="en-IN"/>
              </w:rPr>
              <w:t>Effective Time Management</w:t>
            </w:r>
          </w:p>
          <w:p w14:paraId="57943237" w14:textId="77777777" w:rsidR="00A81FA5" w:rsidRPr="00BB5B1C" w:rsidRDefault="00A81FA5" w:rsidP="00A81FA5">
            <w:pPr>
              <w:jc w:val="center"/>
              <w:rPr>
                <w:noProof/>
                <w:lang w:val="en-IN"/>
              </w:rPr>
            </w:pPr>
            <w:r w:rsidRPr="00BB5B1C">
              <w:rPr>
                <w:noProof/>
                <w:lang w:val="en-IN"/>
              </w:rPr>
              <w:t>Machine Learning Algorithms</w:t>
            </w:r>
          </w:p>
          <w:p w14:paraId="6B5744F7" w14:textId="77777777" w:rsidR="00A81FA5" w:rsidRDefault="00A81FA5" w:rsidP="00A81FA5">
            <w:pPr>
              <w:jc w:val="center"/>
              <w:rPr>
                <w:noProof/>
                <w:lang w:val="it-IT"/>
              </w:rPr>
            </w:pPr>
            <w:r>
              <w:rPr>
                <w:noProof/>
              </w:rPr>
              <w:drawing>
                <wp:inline distT="0" distB="0" distL="0" distR="0" wp14:anchorId="4711BCB9" wp14:editId="0E81D05D">
                  <wp:extent cx="2165985" cy="4445"/>
                  <wp:effectExtent l="0" t="0" r="0" b="0"/>
                  <wp:docPr id="5523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07477" name=""/>
                          <pic:cNvPicPr/>
                        </pic:nvPicPr>
                        <pic:blipFill>
                          <a:blip r:embed="rId15"/>
                          <a:stretch>
                            <a:fillRect/>
                          </a:stretch>
                        </pic:blipFill>
                        <pic:spPr>
                          <a:xfrm>
                            <a:off x="0" y="0"/>
                            <a:ext cx="2165985" cy="4445"/>
                          </a:xfrm>
                          <a:prstGeom prst="rect">
                            <a:avLst/>
                          </a:prstGeom>
                        </pic:spPr>
                      </pic:pic>
                    </a:graphicData>
                  </a:graphic>
                </wp:inline>
              </w:drawing>
            </w:r>
          </w:p>
          <w:p w14:paraId="0DFDA188" w14:textId="77777777" w:rsidR="00A81FA5" w:rsidRPr="00A81FA5" w:rsidRDefault="00A81FA5" w:rsidP="00A81FA5">
            <w:pPr>
              <w:pStyle w:val="Subtitle"/>
              <w:jc w:val="center"/>
              <w:rPr>
                <w:noProof/>
                <w:lang w:val="en-IN"/>
              </w:rPr>
            </w:pPr>
            <w:r w:rsidRPr="00A81FA5">
              <w:rPr>
                <w:noProof/>
                <w:lang w:val="en-IN"/>
              </w:rPr>
              <w:t>websites</w:t>
            </w:r>
          </w:p>
          <w:p w14:paraId="562AA42A" w14:textId="77777777" w:rsidR="00A81FA5" w:rsidRPr="00A81FA5" w:rsidRDefault="00A81FA5" w:rsidP="00A81FA5">
            <w:pPr>
              <w:rPr>
                <w:lang w:val="en-IN"/>
              </w:rPr>
            </w:pPr>
            <w:r w:rsidRPr="00A81FA5">
              <w:rPr>
                <w:lang w:val="en-IN"/>
              </w:rPr>
              <w:t xml:space="preserve">     </w:t>
            </w:r>
            <w:hyperlink r:id="rId16" w:history="1">
              <w:proofErr w:type="spellStart"/>
              <w:r w:rsidRPr="00A81FA5">
                <w:rPr>
                  <w:rStyle w:val="Hyperlink"/>
                  <w:lang w:val="en-IN"/>
                </w:rPr>
                <w:t>Github</w:t>
              </w:r>
              <w:proofErr w:type="spellEnd"/>
            </w:hyperlink>
            <w:r w:rsidRPr="00A81FA5">
              <w:rPr>
                <w:rStyle w:val="Hyperlink"/>
                <w:lang w:val="en-IN"/>
              </w:rPr>
              <w:t xml:space="preserve"> - </w:t>
            </w:r>
            <w:hyperlink r:id="rId17" w:history="1">
              <w:r w:rsidRPr="00A81FA5">
                <w:rPr>
                  <w:rStyle w:val="Hyperlink"/>
                  <w:sz w:val="16"/>
                  <w:szCs w:val="16"/>
                  <w:lang w:val="en-IN"/>
                </w:rPr>
                <w:t xml:space="preserve">sanjanamaankar17 </w:t>
              </w:r>
            </w:hyperlink>
          </w:p>
          <w:p w14:paraId="3CE8BD38" w14:textId="463FA027" w:rsidR="00A81FA5" w:rsidRPr="00A81FA5" w:rsidRDefault="00A81FA5" w:rsidP="00A81FA5">
            <w:pPr>
              <w:rPr>
                <w:rStyle w:val="Hyperlink"/>
                <w:sz w:val="16"/>
                <w:szCs w:val="16"/>
                <w:lang w:val="en-IN"/>
              </w:rPr>
            </w:pPr>
            <w:r w:rsidRPr="00A81FA5">
              <w:rPr>
                <w:lang w:val="en-IN"/>
              </w:rPr>
              <w:t xml:space="preserve">     </w:t>
            </w:r>
            <w:hyperlink r:id="rId18" w:history="1">
              <w:r w:rsidRPr="00A81FA5">
                <w:rPr>
                  <w:rStyle w:val="Hyperlink"/>
                  <w:lang w:val="en-IN"/>
                </w:rPr>
                <w:t>LinkedIn</w:t>
              </w:r>
            </w:hyperlink>
            <w:r w:rsidRPr="00A81FA5">
              <w:rPr>
                <w:rStyle w:val="Hyperlink"/>
                <w:lang w:val="en-IN"/>
              </w:rPr>
              <w:t xml:space="preserve"> - </w:t>
            </w:r>
            <w:hyperlink r:id="rId19" w:history="1">
              <w:r w:rsidRPr="00A81FA5">
                <w:rPr>
                  <w:rStyle w:val="Hyperlink"/>
                  <w:sz w:val="16"/>
                  <w:szCs w:val="16"/>
                  <w:lang w:val="en-IN"/>
                </w:rPr>
                <w:t xml:space="preserve">Sanjana </w:t>
              </w:r>
              <w:proofErr w:type="spellStart"/>
              <w:r w:rsidRPr="00A81FA5">
                <w:rPr>
                  <w:rStyle w:val="Hyperlink"/>
                  <w:sz w:val="16"/>
                  <w:szCs w:val="16"/>
                  <w:lang w:val="en-IN"/>
                </w:rPr>
                <w:t>Maankar</w:t>
              </w:r>
              <w:proofErr w:type="spellEnd"/>
              <w:r w:rsidRPr="00A81FA5">
                <w:rPr>
                  <w:rStyle w:val="Hyperlink"/>
                  <w:sz w:val="16"/>
                  <w:szCs w:val="16"/>
                  <w:lang w:val="en-IN"/>
                </w:rPr>
                <w:t xml:space="preserve"> </w:t>
              </w:r>
            </w:hyperlink>
          </w:p>
          <w:p w14:paraId="47AFDEA4" w14:textId="77777777" w:rsidR="00A81FA5" w:rsidRPr="00A81FA5" w:rsidRDefault="00A81FA5" w:rsidP="00A81FA5">
            <w:pPr>
              <w:rPr>
                <w:lang w:val="en-IN"/>
              </w:rPr>
            </w:pPr>
            <w:r w:rsidRPr="00A81FA5">
              <w:rPr>
                <w:rStyle w:val="Hyperlink"/>
                <w:u w:val="none"/>
                <w:lang w:val="en-IN"/>
              </w:rPr>
              <w:t xml:space="preserve">     </w:t>
            </w:r>
            <w:proofErr w:type="spellStart"/>
            <w:r w:rsidRPr="00A81FA5">
              <w:rPr>
                <w:rStyle w:val="Hyperlink"/>
                <w:lang w:val="en-IN"/>
              </w:rPr>
              <w:t>Leetcode</w:t>
            </w:r>
            <w:proofErr w:type="spellEnd"/>
            <w:r w:rsidRPr="00A81FA5">
              <w:rPr>
                <w:rStyle w:val="Hyperlink"/>
                <w:lang w:val="en-IN"/>
              </w:rPr>
              <w:t xml:space="preserve"> - </w:t>
            </w:r>
            <w:hyperlink r:id="rId20" w:history="1">
              <w:r w:rsidRPr="00A81FA5">
                <w:rPr>
                  <w:rStyle w:val="Hyperlink"/>
                  <w:sz w:val="16"/>
                  <w:szCs w:val="20"/>
                  <w:lang w:val="en-IN"/>
                </w:rPr>
                <w:t>sanjanamaankar17</w:t>
              </w:r>
              <w:r w:rsidRPr="00A81FA5">
                <w:rPr>
                  <w:rStyle w:val="Hyperlink"/>
                  <w:lang w:val="en-IN"/>
                </w:rPr>
                <w:t xml:space="preserve"> </w:t>
              </w:r>
            </w:hyperlink>
          </w:p>
          <w:p w14:paraId="40FD167D" w14:textId="425A7085" w:rsidR="00A81FA5" w:rsidRPr="00A81FA5" w:rsidRDefault="001076DF" w:rsidP="00A81FA5">
            <w:pPr>
              <w:rPr>
                <w:lang w:val="en-IN"/>
              </w:rPr>
            </w:pPr>
            <w:r>
              <w:rPr>
                <w:noProof/>
              </w:rPr>
              <w:drawing>
                <wp:anchor distT="0" distB="0" distL="114300" distR="114300" simplePos="0" relativeHeight="251664384" behindDoc="0" locked="0" layoutInCell="1" allowOverlap="1" wp14:anchorId="6CAB5A51" wp14:editId="6085C5A9">
                  <wp:simplePos x="0" y="0"/>
                  <wp:positionH relativeFrom="column">
                    <wp:posOffset>-51224</wp:posOffset>
                  </wp:positionH>
                  <wp:positionV relativeFrom="paragraph">
                    <wp:posOffset>170603</wp:posOffset>
                  </wp:positionV>
                  <wp:extent cx="145670" cy="153877"/>
                  <wp:effectExtent l="0" t="0" r="6985" b="0"/>
                  <wp:wrapNone/>
                  <wp:docPr id="1635953125" name="Picture 7" descr="Image result for geekforgeek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ekforgeeks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670" cy="1538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FA5" w:rsidRPr="00A81FA5">
              <w:rPr>
                <w:lang w:val="en-IN"/>
              </w:rPr>
              <w:t xml:space="preserve">     </w:t>
            </w:r>
            <w:hyperlink r:id="rId22" w:history="1">
              <w:proofErr w:type="spellStart"/>
              <w:r w:rsidR="00A81FA5" w:rsidRPr="00A81FA5">
                <w:rPr>
                  <w:rStyle w:val="Hyperlink"/>
                  <w:lang w:val="en-IN"/>
                </w:rPr>
                <w:t>Hackerrank</w:t>
              </w:r>
              <w:proofErr w:type="spellEnd"/>
            </w:hyperlink>
            <w:r w:rsidR="00A81FA5" w:rsidRPr="00A81FA5">
              <w:rPr>
                <w:rStyle w:val="Hyperlink"/>
                <w:lang w:val="en-IN"/>
              </w:rPr>
              <w:t xml:space="preserve"> - </w:t>
            </w:r>
            <w:hyperlink r:id="rId23" w:history="1">
              <w:r w:rsidR="00A81FA5" w:rsidRPr="00A81FA5">
                <w:rPr>
                  <w:rStyle w:val="Hyperlink"/>
                  <w:sz w:val="16"/>
                  <w:szCs w:val="20"/>
                  <w:lang w:val="en-IN"/>
                </w:rPr>
                <w:t>sanjanamaankar17</w:t>
              </w:r>
            </w:hyperlink>
          </w:p>
          <w:p w14:paraId="48549C3E" w14:textId="77777777" w:rsidR="00A81FA5" w:rsidRPr="00A81FA5" w:rsidRDefault="001076DF" w:rsidP="00A81FA5">
            <w:pPr>
              <w:jc w:val="right"/>
              <w:rPr>
                <w:color w:val="0563C1" w:themeColor="hyperlink"/>
                <w:u w:val="single"/>
                <w:lang w:val="en-IN"/>
              </w:rPr>
            </w:pPr>
            <w:hyperlink r:id="rId24" w:history="1">
              <w:proofErr w:type="spellStart"/>
              <w:r w:rsidR="00A81FA5" w:rsidRPr="00A81FA5">
                <w:rPr>
                  <w:rStyle w:val="Hyperlink"/>
                  <w:lang w:val="en-IN"/>
                </w:rPr>
                <w:t>GeekForGeeks</w:t>
              </w:r>
              <w:proofErr w:type="spellEnd"/>
            </w:hyperlink>
            <w:r w:rsidR="00A81FA5" w:rsidRPr="00A81FA5">
              <w:rPr>
                <w:rStyle w:val="Hyperlink"/>
                <w:lang w:val="en-IN"/>
              </w:rPr>
              <w:t xml:space="preserve"> -  </w:t>
            </w:r>
            <w:hyperlink r:id="rId25" w:history="1">
              <w:r w:rsidR="00A81FA5" w:rsidRPr="00A81FA5">
                <w:rPr>
                  <w:rStyle w:val="Hyperlink"/>
                  <w:sz w:val="16"/>
                  <w:szCs w:val="20"/>
                  <w:lang w:val="en-IN"/>
                </w:rPr>
                <w:t>sanjanamaankar17</w:t>
              </w:r>
            </w:hyperlink>
            <w:r w:rsidR="00A81FA5" w:rsidRPr="00A81FA5">
              <w:rPr>
                <w:rStyle w:val="Hyperlink"/>
                <w:lang w:val="en-IN"/>
              </w:rPr>
              <w:t xml:space="preserve"> </w:t>
            </w:r>
          </w:p>
        </w:tc>
      </w:tr>
    </w:tbl>
    <w:p w14:paraId="31FBCCFD" w14:textId="78F2C23C" w:rsidR="00BD2DB2" w:rsidRPr="002C4D08" w:rsidRDefault="004A1426" w:rsidP="00BB5B1C">
      <w:pPr>
        <w:rPr>
          <w:color w:val="043D68"/>
        </w:rPr>
      </w:pPr>
      <w:r w:rsidRPr="002C4D08">
        <w:rPr>
          <w:noProof/>
          <w:color w:val="043D68"/>
          <w:lang w:val="en-AU" w:eastAsia="en-AU"/>
        </w:rPr>
        <mc:AlternateContent>
          <mc:Choice Requires="wps">
            <w:drawing>
              <wp:anchor distT="0" distB="0" distL="114300" distR="114300" simplePos="0" relativeHeight="251658240" behindDoc="1" locked="1" layoutInCell="1" allowOverlap="1" wp14:anchorId="11F1383D" wp14:editId="5227F123">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EB8F2" id="Rectangle 1" o:spid="_x0000_s1026" alt="&quot;&quot;" style="position:absolute;margin-left:390.75pt;margin-top:-36.25pt;width:221pt;height:11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sectPr w:rsidR="00BD2DB2"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D5F6" w14:textId="77777777" w:rsidR="00A479EA" w:rsidRDefault="00A479EA" w:rsidP="00AA35A8">
      <w:pPr>
        <w:spacing w:line="240" w:lineRule="auto"/>
      </w:pPr>
      <w:r>
        <w:separator/>
      </w:r>
    </w:p>
  </w:endnote>
  <w:endnote w:type="continuationSeparator" w:id="0">
    <w:p w14:paraId="79CFCAD0" w14:textId="77777777" w:rsidR="00A479EA" w:rsidRDefault="00A479EA" w:rsidP="00AA35A8">
      <w:pPr>
        <w:spacing w:line="240" w:lineRule="auto"/>
      </w:pPr>
      <w:r>
        <w:continuationSeparator/>
      </w:r>
    </w:p>
  </w:endnote>
  <w:endnote w:type="continuationNotice" w:id="1">
    <w:p w14:paraId="4B07A824" w14:textId="77777777" w:rsidR="00A479EA" w:rsidRDefault="00A479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8594" w14:textId="77777777" w:rsidR="00A479EA" w:rsidRDefault="00A479EA" w:rsidP="00AA35A8">
      <w:pPr>
        <w:spacing w:line="240" w:lineRule="auto"/>
      </w:pPr>
      <w:r>
        <w:separator/>
      </w:r>
    </w:p>
  </w:footnote>
  <w:footnote w:type="continuationSeparator" w:id="0">
    <w:p w14:paraId="5B8132A6" w14:textId="77777777" w:rsidR="00A479EA" w:rsidRDefault="00A479EA" w:rsidP="00AA35A8">
      <w:pPr>
        <w:spacing w:line="240" w:lineRule="auto"/>
      </w:pPr>
      <w:r>
        <w:continuationSeparator/>
      </w:r>
    </w:p>
  </w:footnote>
  <w:footnote w:type="continuationNotice" w:id="1">
    <w:p w14:paraId="1D2709CD" w14:textId="77777777" w:rsidR="00A479EA" w:rsidRDefault="00A479E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27" type="#_x0000_t75" style="width:13pt;height:13pt;visibility:visible"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A5088B"/>
    <w:multiLevelType w:val="hybridMultilevel"/>
    <w:tmpl w:val="C14C167A"/>
    <w:lvl w:ilvl="0" w:tplc="40090017">
      <w:start w:val="1"/>
      <w:numFmt w:val="low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2" w15:restartNumberingAfterBreak="0">
    <w:nsid w:val="0B8E7A7D"/>
    <w:multiLevelType w:val="hybridMultilevel"/>
    <w:tmpl w:val="C74E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2F2B82"/>
    <w:multiLevelType w:val="hybridMultilevel"/>
    <w:tmpl w:val="2628386A"/>
    <w:lvl w:ilvl="0" w:tplc="2904D0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508F3"/>
    <w:multiLevelType w:val="hybridMultilevel"/>
    <w:tmpl w:val="8F0E9102"/>
    <w:lvl w:ilvl="0" w:tplc="E4E85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D4BD2"/>
    <w:multiLevelType w:val="hybridMultilevel"/>
    <w:tmpl w:val="0FC66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C2956"/>
    <w:multiLevelType w:val="hybridMultilevel"/>
    <w:tmpl w:val="FAF8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05B54"/>
    <w:multiLevelType w:val="hybridMultilevel"/>
    <w:tmpl w:val="DD06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23"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4"/>
  </w:num>
  <w:num w:numId="2" w16cid:durableId="1633823338">
    <w:abstractNumId w:val="25"/>
  </w:num>
  <w:num w:numId="3" w16cid:durableId="1835339782">
    <w:abstractNumId w:val="16"/>
  </w:num>
  <w:num w:numId="4" w16cid:durableId="879703970">
    <w:abstractNumId w:val="18"/>
  </w:num>
  <w:num w:numId="5" w16cid:durableId="27066385">
    <w:abstractNumId w:val="24"/>
  </w:num>
  <w:num w:numId="6" w16cid:durableId="629288324">
    <w:abstractNumId w:val="20"/>
  </w:num>
  <w:num w:numId="7" w16cid:durableId="2102947809">
    <w:abstractNumId w:val="23"/>
  </w:num>
  <w:num w:numId="8" w16cid:durableId="1044523296">
    <w:abstractNumId w:val="22"/>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928266184">
    <w:abstractNumId w:val="11"/>
  </w:num>
  <w:num w:numId="23" w16cid:durableId="383453857">
    <w:abstractNumId w:val="15"/>
  </w:num>
  <w:num w:numId="24" w16cid:durableId="1634943138">
    <w:abstractNumId w:val="13"/>
  </w:num>
  <w:num w:numId="25" w16cid:durableId="1373648808">
    <w:abstractNumId w:val="12"/>
  </w:num>
  <w:num w:numId="26" w16cid:durableId="1309093431">
    <w:abstractNumId w:val="21"/>
  </w:num>
  <w:num w:numId="27" w16cid:durableId="777720790">
    <w:abstractNumId w:val="19"/>
  </w:num>
  <w:num w:numId="28" w16cid:durableId="988632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DD"/>
    <w:rsid w:val="0000752A"/>
    <w:rsid w:val="00016465"/>
    <w:rsid w:val="00033263"/>
    <w:rsid w:val="000334C1"/>
    <w:rsid w:val="000767C7"/>
    <w:rsid w:val="000873F6"/>
    <w:rsid w:val="000B286F"/>
    <w:rsid w:val="000C2B44"/>
    <w:rsid w:val="000D134B"/>
    <w:rsid w:val="000F039F"/>
    <w:rsid w:val="0010041D"/>
    <w:rsid w:val="001076DF"/>
    <w:rsid w:val="001125D5"/>
    <w:rsid w:val="00124ED6"/>
    <w:rsid w:val="00136B3E"/>
    <w:rsid w:val="00153576"/>
    <w:rsid w:val="001650FD"/>
    <w:rsid w:val="00167789"/>
    <w:rsid w:val="00194704"/>
    <w:rsid w:val="001B160B"/>
    <w:rsid w:val="001D477D"/>
    <w:rsid w:val="001D76FA"/>
    <w:rsid w:val="001F2C20"/>
    <w:rsid w:val="00203213"/>
    <w:rsid w:val="0022010A"/>
    <w:rsid w:val="002236D5"/>
    <w:rsid w:val="00243756"/>
    <w:rsid w:val="0027193E"/>
    <w:rsid w:val="00284246"/>
    <w:rsid w:val="002966D6"/>
    <w:rsid w:val="002A3201"/>
    <w:rsid w:val="002A7891"/>
    <w:rsid w:val="002B51DB"/>
    <w:rsid w:val="002C4D08"/>
    <w:rsid w:val="002C4E0C"/>
    <w:rsid w:val="002C774A"/>
    <w:rsid w:val="002C7C6F"/>
    <w:rsid w:val="002E4D2C"/>
    <w:rsid w:val="002E7306"/>
    <w:rsid w:val="00303FC8"/>
    <w:rsid w:val="00331DCE"/>
    <w:rsid w:val="00334FEA"/>
    <w:rsid w:val="00351FDF"/>
    <w:rsid w:val="00352A17"/>
    <w:rsid w:val="00353642"/>
    <w:rsid w:val="00357E3C"/>
    <w:rsid w:val="003877F8"/>
    <w:rsid w:val="00391BEA"/>
    <w:rsid w:val="003965A9"/>
    <w:rsid w:val="003B4AEF"/>
    <w:rsid w:val="003B7F92"/>
    <w:rsid w:val="003E2525"/>
    <w:rsid w:val="0040523B"/>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2747B"/>
    <w:rsid w:val="00537559"/>
    <w:rsid w:val="00574DB0"/>
    <w:rsid w:val="005A1C94"/>
    <w:rsid w:val="005A572D"/>
    <w:rsid w:val="005A6F8D"/>
    <w:rsid w:val="005B4861"/>
    <w:rsid w:val="005C4F05"/>
    <w:rsid w:val="005E0FB7"/>
    <w:rsid w:val="005E4F6A"/>
    <w:rsid w:val="005F313C"/>
    <w:rsid w:val="005F5EF3"/>
    <w:rsid w:val="00605BCE"/>
    <w:rsid w:val="00626B3C"/>
    <w:rsid w:val="00634AEE"/>
    <w:rsid w:val="00643F4B"/>
    <w:rsid w:val="00661718"/>
    <w:rsid w:val="00676B73"/>
    <w:rsid w:val="0069541B"/>
    <w:rsid w:val="006A1E18"/>
    <w:rsid w:val="006A37C0"/>
    <w:rsid w:val="006C7F5A"/>
    <w:rsid w:val="006D0785"/>
    <w:rsid w:val="00746B0A"/>
    <w:rsid w:val="00752A04"/>
    <w:rsid w:val="0077153E"/>
    <w:rsid w:val="00786E84"/>
    <w:rsid w:val="0079001A"/>
    <w:rsid w:val="00791376"/>
    <w:rsid w:val="00791C5D"/>
    <w:rsid w:val="007B4FF4"/>
    <w:rsid w:val="007D7F15"/>
    <w:rsid w:val="007E47A0"/>
    <w:rsid w:val="00822AAD"/>
    <w:rsid w:val="00831977"/>
    <w:rsid w:val="00865D5F"/>
    <w:rsid w:val="00871DB8"/>
    <w:rsid w:val="00887E05"/>
    <w:rsid w:val="008A171A"/>
    <w:rsid w:val="008A32A5"/>
    <w:rsid w:val="008C6FDE"/>
    <w:rsid w:val="008F180B"/>
    <w:rsid w:val="008F48B9"/>
    <w:rsid w:val="008F6BC6"/>
    <w:rsid w:val="0090438C"/>
    <w:rsid w:val="009049BC"/>
    <w:rsid w:val="00916960"/>
    <w:rsid w:val="00917064"/>
    <w:rsid w:val="009230A7"/>
    <w:rsid w:val="0094162F"/>
    <w:rsid w:val="009505A7"/>
    <w:rsid w:val="0095501D"/>
    <w:rsid w:val="00956B80"/>
    <w:rsid w:val="00956BDD"/>
    <w:rsid w:val="0096304F"/>
    <w:rsid w:val="0099108A"/>
    <w:rsid w:val="009A7F3F"/>
    <w:rsid w:val="009D646A"/>
    <w:rsid w:val="00A20EF6"/>
    <w:rsid w:val="00A3726F"/>
    <w:rsid w:val="00A379B4"/>
    <w:rsid w:val="00A4248D"/>
    <w:rsid w:val="00A479EA"/>
    <w:rsid w:val="00A633B0"/>
    <w:rsid w:val="00A718B6"/>
    <w:rsid w:val="00A81FA5"/>
    <w:rsid w:val="00A9291E"/>
    <w:rsid w:val="00AA1166"/>
    <w:rsid w:val="00AA35A8"/>
    <w:rsid w:val="00AA51F5"/>
    <w:rsid w:val="00AA530F"/>
    <w:rsid w:val="00AB74C5"/>
    <w:rsid w:val="00AE562D"/>
    <w:rsid w:val="00AE7533"/>
    <w:rsid w:val="00AF005C"/>
    <w:rsid w:val="00B17CB1"/>
    <w:rsid w:val="00B20F64"/>
    <w:rsid w:val="00B36ADA"/>
    <w:rsid w:val="00B42685"/>
    <w:rsid w:val="00B45879"/>
    <w:rsid w:val="00B535AD"/>
    <w:rsid w:val="00B54BB3"/>
    <w:rsid w:val="00B75292"/>
    <w:rsid w:val="00B8453F"/>
    <w:rsid w:val="00B85473"/>
    <w:rsid w:val="00BB5B1C"/>
    <w:rsid w:val="00BD2DB2"/>
    <w:rsid w:val="00BE5968"/>
    <w:rsid w:val="00BF7216"/>
    <w:rsid w:val="00C272EB"/>
    <w:rsid w:val="00C43094"/>
    <w:rsid w:val="00C62E97"/>
    <w:rsid w:val="00C81645"/>
    <w:rsid w:val="00CA61BE"/>
    <w:rsid w:val="00CB3E40"/>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26F2A"/>
    <w:rsid w:val="00E360EA"/>
    <w:rsid w:val="00E547A9"/>
    <w:rsid w:val="00E570A5"/>
    <w:rsid w:val="00E77096"/>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5B3773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qFormat/>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BD2DB2"/>
    <w:rPr>
      <w:color w:val="605E5C"/>
      <w:shd w:val="clear" w:color="auto" w:fill="E1DFDD"/>
    </w:rPr>
  </w:style>
  <w:style w:type="character" w:styleId="FollowedHyperlink">
    <w:name w:val="FollowedHyperlink"/>
    <w:basedOn w:val="DefaultParagraphFont"/>
    <w:uiPriority w:val="99"/>
    <w:semiHidden/>
    <w:rsid w:val="00353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www.linkedin.com/in/sanjana-maankar-20aa8223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sanjanamaankar17" TargetMode="External"/><Relationship Id="rId25" Type="http://schemas.openxmlformats.org/officeDocument/2006/relationships/hyperlink" Target="https://auth.geeksforgeeks.org/user/sanjanamaankar17/" TargetMode="External"/><Relationship Id="rId2" Type="http://schemas.openxmlformats.org/officeDocument/2006/relationships/customXml" Target="../customXml/item2.xml"/><Relationship Id="rId16" Type="http://schemas.openxmlformats.org/officeDocument/2006/relationships/hyperlink" Target="https://github.com/sanjanamaankar17" TargetMode="External"/><Relationship Id="rId20" Type="http://schemas.openxmlformats.org/officeDocument/2006/relationships/hyperlink" Target="https://leetcode.com/sanjanamaankar1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auth.geeksforgeeks.org/user/sanjanamaankar17/"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hackerrank.com/sanjanamaankar1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inkedin.com/in/sanjana-maankar-20aa8223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jpeg"/><Relationship Id="rId22" Type="http://schemas.openxmlformats.org/officeDocument/2006/relationships/hyperlink" Target="https://www.hackerrank.com/sanjanamaankar17" TargetMode="Externa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Sanjana\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C31BC3D0E843C78BF29CCACC53B709"/>
        <w:category>
          <w:name w:val="General"/>
          <w:gallery w:val="placeholder"/>
        </w:category>
        <w:types>
          <w:type w:val="bbPlcHdr"/>
        </w:types>
        <w:behaviors>
          <w:behavior w:val="content"/>
        </w:behaviors>
        <w:guid w:val="{B52C9DFE-7E73-437D-B32F-3370F0D69279}"/>
      </w:docPartPr>
      <w:docPartBody>
        <w:p w:rsidR="00157EB9" w:rsidRDefault="008D53BF" w:rsidP="008D53BF">
          <w:pPr>
            <w:pStyle w:val="98C31BC3D0E843C78BF29CCACC53B709"/>
          </w:pPr>
          <w:r w:rsidRPr="002C4D08">
            <w:t>OBJECTIVE</w:t>
          </w:r>
        </w:p>
      </w:docPartBody>
    </w:docPart>
    <w:docPart>
      <w:docPartPr>
        <w:name w:val="1FFE8E368D78433A8A3F089188FC009B"/>
        <w:category>
          <w:name w:val="General"/>
          <w:gallery w:val="placeholder"/>
        </w:category>
        <w:types>
          <w:type w:val="bbPlcHdr"/>
        </w:types>
        <w:behaviors>
          <w:behavior w:val="content"/>
        </w:behaviors>
        <w:guid w:val="{0C2EA93C-0F01-4335-8DAC-17A24F1C33FD}"/>
      </w:docPartPr>
      <w:docPartBody>
        <w:p w:rsidR="00157EB9" w:rsidRDefault="008D53BF" w:rsidP="008D53BF">
          <w:pPr>
            <w:pStyle w:val="1FFE8E368D78433A8A3F089188FC009B"/>
          </w:pPr>
          <w:r w:rsidRPr="001540E8">
            <w:t>Contact</w:t>
          </w:r>
        </w:p>
      </w:docPartBody>
    </w:docPart>
    <w:docPart>
      <w:docPartPr>
        <w:name w:val="9C50FD2D1DAF4EC59D1AAD7439D120E6"/>
        <w:category>
          <w:name w:val="General"/>
          <w:gallery w:val="placeholder"/>
        </w:category>
        <w:types>
          <w:type w:val="bbPlcHdr"/>
        </w:types>
        <w:behaviors>
          <w:behavior w:val="content"/>
        </w:behaviors>
        <w:guid w:val="{1CC88E46-0FD8-4E03-BE31-E57B69CAEF2E}"/>
      </w:docPartPr>
      <w:docPartBody>
        <w:p w:rsidR="00157EB9" w:rsidRDefault="008D53BF" w:rsidP="008D53BF">
          <w:pPr>
            <w:pStyle w:val="9C50FD2D1DAF4EC59D1AAD7439D120E6"/>
          </w:pPr>
          <w:r>
            <w:t>About Me</w:t>
          </w:r>
        </w:p>
      </w:docPartBody>
    </w:docPart>
    <w:docPart>
      <w:docPartPr>
        <w:name w:val="21AD425B61A64996A079814DE4AAF70B"/>
        <w:category>
          <w:name w:val="General"/>
          <w:gallery w:val="placeholder"/>
        </w:category>
        <w:types>
          <w:type w:val="bbPlcHdr"/>
        </w:types>
        <w:behaviors>
          <w:behavior w:val="content"/>
        </w:behaviors>
        <w:guid w:val="{063F9D3C-1C57-4C21-87ED-9A7A09D04A2E}"/>
      </w:docPartPr>
      <w:docPartBody>
        <w:p w:rsidR="00157EB9" w:rsidRDefault="008D53BF" w:rsidP="008D53BF">
          <w:pPr>
            <w:pStyle w:val="21AD425B61A64996A079814DE4AAF70B"/>
          </w:pPr>
          <w:r w:rsidRPr="00136B3E">
            <w:t>I am passionate about designing digital experiences that are both visually stunning and intuitive, and always strive to create designs that delight and engage users.</w:t>
          </w:r>
        </w:p>
      </w:docPartBody>
    </w:docPart>
    <w:docPart>
      <w:docPartPr>
        <w:name w:val="0CAB3C28A656421E910CAF55AE19F2CD"/>
        <w:category>
          <w:name w:val="General"/>
          <w:gallery w:val="placeholder"/>
        </w:category>
        <w:types>
          <w:type w:val="bbPlcHdr"/>
        </w:types>
        <w:behaviors>
          <w:behavior w:val="content"/>
        </w:behaviors>
        <w:guid w:val="{CEF01FD5-F11F-4B25-8920-C3CE21C3FC13}"/>
      </w:docPartPr>
      <w:docPartBody>
        <w:p w:rsidR="00157EB9" w:rsidRDefault="008D53BF" w:rsidP="008D53BF">
          <w:pPr>
            <w:pStyle w:val="0CAB3C28A656421E910CAF55AE19F2CD"/>
          </w:pPr>
          <w:r w:rsidRPr="00C822BF">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7B"/>
    <w:rsid w:val="00157EB9"/>
    <w:rsid w:val="003C2BCE"/>
    <w:rsid w:val="004D2042"/>
    <w:rsid w:val="006513BB"/>
    <w:rsid w:val="00651D54"/>
    <w:rsid w:val="00783995"/>
    <w:rsid w:val="008553C3"/>
    <w:rsid w:val="008D53BF"/>
    <w:rsid w:val="00EE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31BC3D0E843C78BF29CCACC53B709">
    <w:name w:val="98C31BC3D0E843C78BF29CCACC53B709"/>
    <w:rsid w:val="008D53BF"/>
  </w:style>
  <w:style w:type="paragraph" w:customStyle="1" w:styleId="1FFE8E368D78433A8A3F089188FC009B">
    <w:name w:val="1FFE8E368D78433A8A3F089188FC009B"/>
    <w:rsid w:val="008D53BF"/>
  </w:style>
  <w:style w:type="paragraph" w:customStyle="1" w:styleId="9C50FD2D1DAF4EC59D1AAD7439D120E6">
    <w:name w:val="9C50FD2D1DAF4EC59D1AAD7439D120E6"/>
    <w:rsid w:val="008D53BF"/>
  </w:style>
  <w:style w:type="paragraph" w:customStyle="1" w:styleId="21AD425B61A64996A079814DE4AAF70B">
    <w:name w:val="21AD425B61A64996A079814DE4AAF70B"/>
    <w:rsid w:val="008D53BF"/>
  </w:style>
  <w:style w:type="paragraph" w:customStyle="1" w:styleId="0CAB3C28A656421E910CAF55AE19F2CD">
    <w:name w:val="0CAB3C28A656421E910CAF55AE19F2CD"/>
    <w:rsid w:val="008D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3ACD3A-016A-4DA1-BDB8-A4D0D5066FFD}">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4.xml><?xml version="1.0" encoding="utf-8"?>
<ds:datastoreItem xmlns:ds="http://schemas.openxmlformats.org/officeDocument/2006/customXml" ds:itemID="{FDFCF9E5-1071-4C3D-AA44-7E8B97CFD0B3}">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2023-05-10T15:55:00Z</dcterms:created>
  <dcterms:modified xsi:type="dcterms:W3CDTF">2023-07-04T15:16:00Z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